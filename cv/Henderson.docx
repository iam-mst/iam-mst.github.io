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36032" w14:textId="322856DC" w:rsidR="000F4D0C" w:rsidRPr="00C46B9E" w:rsidRDefault="000F4D0C" w:rsidP="000F4D0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46B9E">
        <w:rPr>
          <w:rFonts w:ascii="Times New Roman" w:hAnsi="Times New Roman" w:cs="Times New Roman"/>
          <w:b/>
        </w:rPr>
        <w:t>Alexander Henderson</w:t>
      </w:r>
    </w:p>
    <w:p w14:paraId="22130477" w14:textId="01E00395" w:rsidR="000F4D0C" w:rsidRPr="00C46B9E" w:rsidRDefault="00D65AEA" w:rsidP="000F4D0C">
      <w:pPr>
        <w:spacing w:after="0" w:line="240" w:lineRule="auto"/>
        <w:rPr>
          <w:rFonts w:ascii="Times New Roman" w:hAnsi="Times New Roman" w:cs="Times New Roman"/>
        </w:rPr>
      </w:pPr>
      <w:r w:rsidRPr="00C46B9E">
        <w:rPr>
          <w:rFonts w:ascii="Times New Roman" w:hAnsi="Times New Roman" w:cs="Times New Roman"/>
          <w:u w:val="single"/>
        </w:rPr>
        <w:t>School Address</w:t>
      </w:r>
      <w:r w:rsidRPr="00C46B9E">
        <w:rPr>
          <w:rFonts w:ascii="Times New Roman" w:hAnsi="Times New Roman" w:cs="Times New Roman"/>
        </w:rPr>
        <w:tab/>
      </w:r>
      <w:r w:rsidRPr="00C46B9E">
        <w:rPr>
          <w:rFonts w:ascii="Times New Roman" w:hAnsi="Times New Roman" w:cs="Times New Roman"/>
        </w:rPr>
        <w:tab/>
      </w:r>
      <w:r w:rsidRPr="00C46B9E">
        <w:rPr>
          <w:rFonts w:ascii="Times New Roman" w:hAnsi="Times New Roman" w:cs="Times New Roman"/>
        </w:rPr>
        <w:tab/>
      </w:r>
      <w:r w:rsidRPr="00C46B9E">
        <w:rPr>
          <w:rFonts w:ascii="Times New Roman" w:hAnsi="Times New Roman" w:cs="Times New Roman"/>
        </w:rPr>
        <w:tab/>
      </w:r>
      <w:r w:rsidRPr="00C46B9E">
        <w:rPr>
          <w:rFonts w:ascii="Times New Roman" w:hAnsi="Times New Roman" w:cs="Times New Roman"/>
        </w:rPr>
        <w:tab/>
      </w:r>
      <w:r w:rsidRPr="00C46B9E">
        <w:rPr>
          <w:rFonts w:ascii="Times New Roman" w:hAnsi="Times New Roman" w:cs="Times New Roman"/>
        </w:rPr>
        <w:tab/>
      </w:r>
      <w:r w:rsidRPr="00C46B9E">
        <w:rPr>
          <w:rFonts w:ascii="Times New Roman" w:hAnsi="Times New Roman" w:cs="Times New Roman"/>
        </w:rPr>
        <w:tab/>
      </w:r>
      <w:r w:rsidRPr="00C46B9E">
        <w:rPr>
          <w:rFonts w:ascii="Times New Roman" w:hAnsi="Times New Roman" w:cs="Times New Roman"/>
        </w:rPr>
        <w:tab/>
      </w:r>
      <w:r w:rsidRPr="00C46B9E">
        <w:rPr>
          <w:rFonts w:ascii="Times New Roman" w:hAnsi="Times New Roman" w:cs="Times New Roman"/>
        </w:rPr>
        <w:tab/>
      </w:r>
      <w:r w:rsidR="00C46B9E">
        <w:rPr>
          <w:rFonts w:ascii="Times New Roman" w:hAnsi="Times New Roman" w:cs="Times New Roman"/>
        </w:rPr>
        <w:tab/>
      </w:r>
      <w:r w:rsidR="00C46B9E">
        <w:rPr>
          <w:rFonts w:ascii="Times New Roman" w:hAnsi="Times New Roman" w:cs="Times New Roman"/>
        </w:rPr>
        <w:tab/>
      </w:r>
      <w:r w:rsidR="00C46B9E">
        <w:rPr>
          <w:rFonts w:ascii="Times New Roman" w:hAnsi="Times New Roman" w:cs="Times New Roman"/>
          <w:u w:val="single"/>
        </w:rPr>
        <w:t xml:space="preserve">Contact Information </w:t>
      </w:r>
      <w:r w:rsidR="00C46B9E">
        <w:rPr>
          <w:rFonts w:ascii="Times New Roman" w:hAnsi="Times New Roman" w:cs="Times New Roman"/>
        </w:rPr>
        <w:t>1526 Timber Creek Rd</w:t>
      </w:r>
      <w:r w:rsidRPr="00C46B9E">
        <w:rPr>
          <w:rFonts w:ascii="Times New Roman" w:hAnsi="Times New Roman" w:cs="Times New Roman"/>
        </w:rPr>
        <w:tab/>
      </w:r>
      <w:r w:rsidRPr="00C46B9E">
        <w:rPr>
          <w:rFonts w:ascii="Times New Roman" w:hAnsi="Times New Roman" w:cs="Times New Roman"/>
        </w:rPr>
        <w:tab/>
      </w:r>
      <w:r w:rsidRPr="00C46B9E">
        <w:rPr>
          <w:rFonts w:ascii="Times New Roman" w:hAnsi="Times New Roman" w:cs="Times New Roman"/>
        </w:rPr>
        <w:tab/>
      </w:r>
      <w:r w:rsidRPr="00C46B9E">
        <w:rPr>
          <w:rFonts w:ascii="Times New Roman" w:hAnsi="Times New Roman" w:cs="Times New Roman"/>
        </w:rPr>
        <w:tab/>
      </w:r>
      <w:r w:rsidRPr="00C46B9E">
        <w:rPr>
          <w:rFonts w:ascii="Times New Roman" w:hAnsi="Times New Roman" w:cs="Times New Roman"/>
        </w:rPr>
        <w:tab/>
      </w:r>
      <w:r w:rsidR="00C46B9E">
        <w:rPr>
          <w:rFonts w:ascii="Times New Roman" w:hAnsi="Times New Roman" w:cs="Times New Roman"/>
        </w:rPr>
        <w:tab/>
      </w:r>
      <w:r w:rsidR="00C46B9E">
        <w:rPr>
          <w:rFonts w:ascii="Times New Roman" w:hAnsi="Times New Roman" w:cs="Times New Roman"/>
        </w:rPr>
        <w:tab/>
      </w:r>
      <w:r w:rsidR="00C46B9E">
        <w:rPr>
          <w:rFonts w:ascii="Times New Roman" w:hAnsi="Times New Roman" w:cs="Times New Roman"/>
        </w:rPr>
        <w:tab/>
      </w:r>
      <w:r w:rsidR="00C46B9E">
        <w:rPr>
          <w:rFonts w:ascii="Times New Roman" w:hAnsi="Times New Roman" w:cs="Times New Roman"/>
        </w:rPr>
        <w:tab/>
      </w:r>
      <w:r w:rsidR="00C46B9E">
        <w:rPr>
          <w:rFonts w:ascii="Times New Roman" w:hAnsi="Times New Roman" w:cs="Times New Roman"/>
        </w:rPr>
        <w:tab/>
        <w:t>amhq38@mst.edu</w:t>
      </w:r>
    </w:p>
    <w:p w14:paraId="4BB4173E" w14:textId="09F613D2" w:rsidR="000F4D0C" w:rsidRPr="00C46B9E" w:rsidRDefault="00C46B9E" w:rsidP="00335EA4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Rolla, MO 65401</w:t>
      </w:r>
      <w:r w:rsidR="00D65AEA" w:rsidRPr="00C46B9E">
        <w:rPr>
          <w:rFonts w:ascii="Times New Roman" w:hAnsi="Times New Roman" w:cs="Times New Roman"/>
          <w:u w:val="single"/>
        </w:rPr>
        <w:tab/>
      </w:r>
      <w:r w:rsidR="00D65AEA" w:rsidRPr="00C46B9E">
        <w:rPr>
          <w:rFonts w:ascii="Times New Roman" w:hAnsi="Times New Roman" w:cs="Times New Roman"/>
          <w:u w:val="single"/>
        </w:rPr>
        <w:tab/>
      </w:r>
      <w:r w:rsidR="00D65AEA" w:rsidRPr="00C46B9E">
        <w:rPr>
          <w:rFonts w:ascii="Times New Roman" w:hAnsi="Times New Roman" w:cs="Times New Roman"/>
          <w:u w:val="single"/>
        </w:rPr>
        <w:tab/>
      </w:r>
      <w:r w:rsidR="00D65AEA" w:rsidRPr="00C46B9E">
        <w:rPr>
          <w:rFonts w:ascii="Times New Roman" w:hAnsi="Times New Roman" w:cs="Times New Roman"/>
          <w:u w:val="single"/>
        </w:rPr>
        <w:tab/>
      </w:r>
      <w:r w:rsidR="00D65AEA" w:rsidRPr="00C46B9E">
        <w:rPr>
          <w:rFonts w:ascii="Times New Roman" w:hAnsi="Times New Roman" w:cs="Times New Roman"/>
          <w:u w:val="single"/>
        </w:rPr>
        <w:tab/>
      </w:r>
      <w:r w:rsidR="00D65AEA" w:rsidRPr="00C46B9E">
        <w:rPr>
          <w:rFonts w:ascii="Times New Roman" w:hAnsi="Times New Roman" w:cs="Times New Roman"/>
          <w:u w:val="single"/>
        </w:rPr>
        <w:tab/>
      </w:r>
      <w:r w:rsidR="00D65AEA" w:rsidRPr="00C46B9E">
        <w:rPr>
          <w:rFonts w:ascii="Times New Roman" w:hAnsi="Times New Roman" w:cs="Times New Roman"/>
          <w:u w:val="single"/>
        </w:rPr>
        <w:tab/>
      </w:r>
      <w:r w:rsidR="00D65AEA" w:rsidRPr="00C46B9E">
        <w:rPr>
          <w:rFonts w:ascii="Times New Roman" w:hAnsi="Times New Roman" w:cs="Times New Roman"/>
          <w:u w:val="single"/>
        </w:rPr>
        <w:tab/>
      </w:r>
      <w:r w:rsidR="00D65AEA" w:rsidRPr="00C46B9E">
        <w:rPr>
          <w:rFonts w:ascii="Times New Roman" w:hAnsi="Times New Roman" w:cs="Times New Roman"/>
          <w:u w:val="single"/>
        </w:rPr>
        <w:tab/>
      </w:r>
      <w:r w:rsidR="00D65AEA" w:rsidRPr="00C46B9E">
        <w:rPr>
          <w:rFonts w:ascii="Times New Roman" w:hAnsi="Times New Roman" w:cs="Times New Roman"/>
          <w:u w:val="single"/>
        </w:rPr>
        <w:tab/>
        <w:t>(417) 214-9095</w:t>
      </w:r>
    </w:p>
    <w:p w14:paraId="642DDBDA" w14:textId="500A31E1" w:rsidR="009A7F7D" w:rsidRPr="00C46B9E" w:rsidRDefault="009A7F7D" w:rsidP="00CE4372">
      <w:pPr>
        <w:spacing w:after="0"/>
        <w:jc w:val="center"/>
        <w:rPr>
          <w:rFonts w:ascii="Times New Roman" w:hAnsi="Times New Roman" w:cs="Times New Roman"/>
        </w:rPr>
      </w:pPr>
    </w:p>
    <w:p w14:paraId="4E581E39" w14:textId="7E69C080" w:rsidR="0007204A" w:rsidRPr="00C46B9E" w:rsidRDefault="00221790" w:rsidP="00CE4372">
      <w:pPr>
        <w:pStyle w:val="Subsection"/>
        <w:rPr>
          <w:rFonts w:ascii="Times New Roman" w:hAnsi="Times New Roman" w:cs="Times New Roman"/>
          <w:sz w:val="22"/>
          <w:szCs w:val="22"/>
        </w:rPr>
      </w:pPr>
      <w:r w:rsidRPr="00C46B9E">
        <w:rPr>
          <w:rFonts w:ascii="Times New Roman" w:hAnsi="Times New Roman" w:cs="Times New Roman"/>
          <w:sz w:val="22"/>
          <w:szCs w:val="22"/>
        </w:rPr>
        <w:t>Objective</w:t>
      </w:r>
      <w:r w:rsidRPr="00C46B9E">
        <w:rPr>
          <w:rFonts w:ascii="Times New Roman" w:hAnsi="Times New Roman" w:cs="Times New Roman"/>
          <w:sz w:val="22"/>
          <w:szCs w:val="22"/>
        </w:rPr>
        <w:tab/>
      </w:r>
      <w:r w:rsidR="00265010" w:rsidRPr="00C46B9E">
        <w:rPr>
          <w:rFonts w:ascii="Times New Roman" w:hAnsi="Times New Roman" w:cs="Times New Roman"/>
          <w:sz w:val="22"/>
          <w:szCs w:val="22"/>
        </w:rPr>
        <w:t xml:space="preserve">To </w:t>
      </w:r>
      <w:r w:rsidR="000F4D0C" w:rsidRPr="00C46B9E">
        <w:rPr>
          <w:rFonts w:ascii="Times New Roman" w:hAnsi="Times New Roman" w:cs="Times New Roman"/>
          <w:sz w:val="22"/>
          <w:szCs w:val="22"/>
        </w:rPr>
        <w:t>obtain an internship or co-op position in Mechanical Engineering</w:t>
      </w:r>
    </w:p>
    <w:p w14:paraId="258C5D5B" w14:textId="77777777" w:rsidR="00CE4372" w:rsidRPr="00C46B9E" w:rsidRDefault="00CE4372" w:rsidP="00CE4372">
      <w:pPr>
        <w:pStyle w:val="Subsection"/>
        <w:rPr>
          <w:rFonts w:ascii="Times New Roman" w:hAnsi="Times New Roman" w:cs="Times New Roman"/>
          <w:sz w:val="22"/>
          <w:szCs w:val="22"/>
        </w:rPr>
      </w:pPr>
    </w:p>
    <w:p w14:paraId="14E62E13" w14:textId="22BE0F45" w:rsidR="0007204A" w:rsidRPr="00C46B9E" w:rsidRDefault="0007204A" w:rsidP="00CE4372">
      <w:pPr>
        <w:pStyle w:val="Subsection"/>
        <w:rPr>
          <w:rFonts w:ascii="Times New Roman" w:hAnsi="Times New Roman" w:cs="Times New Roman"/>
          <w:sz w:val="22"/>
          <w:szCs w:val="22"/>
        </w:rPr>
      </w:pPr>
      <w:r w:rsidRPr="00C46B9E">
        <w:rPr>
          <w:rFonts w:ascii="Times New Roman" w:hAnsi="Times New Roman" w:cs="Times New Roman"/>
          <w:sz w:val="22"/>
          <w:szCs w:val="22"/>
        </w:rPr>
        <w:t>Education</w:t>
      </w:r>
      <w:r w:rsidRPr="00C46B9E">
        <w:rPr>
          <w:rFonts w:ascii="Times New Roman" w:hAnsi="Times New Roman" w:cs="Times New Roman"/>
          <w:sz w:val="22"/>
          <w:szCs w:val="22"/>
        </w:rPr>
        <w:tab/>
      </w:r>
      <w:r w:rsidRPr="00C46B9E">
        <w:rPr>
          <w:rFonts w:ascii="Times New Roman" w:hAnsi="Times New Roman" w:cs="Times New Roman"/>
          <w:color w:val="auto"/>
          <w:sz w:val="22"/>
          <w:szCs w:val="22"/>
        </w:rPr>
        <w:t>Missouri Universi</w:t>
      </w:r>
      <w:r w:rsidR="00221790" w:rsidRPr="00C46B9E">
        <w:rPr>
          <w:rFonts w:ascii="Times New Roman" w:hAnsi="Times New Roman" w:cs="Times New Roman"/>
          <w:color w:val="auto"/>
          <w:sz w:val="22"/>
          <w:szCs w:val="22"/>
        </w:rPr>
        <w:t>ty of Science &amp; Technology</w:t>
      </w:r>
      <w:r w:rsidR="00221790" w:rsidRPr="00C46B9E">
        <w:rPr>
          <w:rFonts w:ascii="Times New Roman" w:hAnsi="Times New Roman" w:cs="Times New Roman"/>
          <w:sz w:val="22"/>
          <w:szCs w:val="22"/>
        </w:rPr>
        <w:tab/>
      </w:r>
      <w:r w:rsidR="00D65AEA" w:rsidRPr="00C46B9E">
        <w:rPr>
          <w:rFonts w:ascii="Times New Roman" w:hAnsi="Times New Roman" w:cs="Times New Roman"/>
          <w:sz w:val="22"/>
          <w:szCs w:val="22"/>
        </w:rPr>
        <w:tab/>
      </w:r>
      <w:r w:rsidR="00CD73F1" w:rsidRPr="00C46B9E">
        <w:rPr>
          <w:rFonts w:ascii="Times New Roman" w:hAnsi="Times New Roman" w:cs="Times New Roman"/>
          <w:sz w:val="22"/>
          <w:szCs w:val="22"/>
        </w:rPr>
        <w:tab/>
      </w:r>
      <w:r w:rsidR="00CD73F1" w:rsidRPr="00C46B9E">
        <w:rPr>
          <w:rFonts w:ascii="Times New Roman" w:hAnsi="Times New Roman" w:cs="Times New Roman"/>
          <w:sz w:val="22"/>
          <w:szCs w:val="22"/>
        </w:rPr>
        <w:tab/>
      </w:r>
      <w:r w:rsidR="00C46B9E">
        <w:rPr>
          <w:rFonts w:ascii="Times New Roman" w:hAnsi="Times New Roman" w:cs="Times New Roman"/>
          <w:sz w:val="22"/>
          <w:szCs w:val="22"/>
        </w:rPr>
        <w:tab/>
      </w:r>
      <w:r w:rsidR="00733458">
        <w:rPr>
          <w:rFonts w:ascii="Times New Roman" w:hAnsi="Times New Roman" w:cs="Times New Roman"/>
          <w:sz w:val="22"/>
          <w:szCs w:val="22"/>
        </w:rPr>
        <w:t>Spring 2018</w:t>
      </w:r>
    </w:p>
    <w:p w14:paraId="5D82435A" w14:textId="602B8406" w:rsidR="0007204A" w:rsidRPr="00C46B9E" w:rsidRDefault="0007204A" w:rsidP="00CE4372">
      <w:pPr>
        <w:pStyle w:val="Subsection"/>
        <w:ind w:left="720" w:firstLine="720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C46B9E">
        <w:rPr>
          <w:rFonts w:ascii="Times New Roman" w:hAnsi="Times New Roman" w:cs="Times New Roman"/>
          <w:b/>
          <w:color w:val="auto"/>
          <w:sz w:val="22"/>
          <w:szCs w:val="22"/>
        </w:rPr>
        <w:t>B.S. Mechanical Engineering</w:t>
      </w:r>
      <w:r w:rsidRPr="00C46B9E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Pr="00C46B9E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Pr="00C46B9E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Pr="00C46B9E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="00D65AEA" w:rsidRPr="00C46B9E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Pr="00C46B9E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="00C46B9E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="00D56FA8" w:rsidRPr="00C46B9E">
        <w:rPr>
          <w:rFonts w:ascii="Times New Roman" w:hAnsi="Times New Roman" w:cs="Times New Roman"/>
          <w:b/>
          <w:color w:val="auto"/>
          <w:sz w:val="22"/>
          <w:szCs w:val="22"/>
        </w:rPr>
        <w:t>GPA: 3.6</w:t>
      </w:r>
      <w:r w:rsidR="008550A4" w:rsidRPr="00C46B9E">
        <w:rPr>
          <w:rFonts w:ascii="Times New Roman" w:hAnsi="Times New Roman" w:cs="Times New Roman"/>
          <w:b/>
          <w:color w:val="auto"/>
          <w:sz w:val="22"/>
          <w:szCs w:val="22"/>
        </w:rPr>
        <w:t>8</w:t>
      </w:r>
      <w:r w:rsidRPr="00C46B9E">
        <w:rPr>
          <w:rFonts w:ascii="Times New Roman" w:hAnsi="Times New Roman" w:cs="Times New Roman"/>
          <w:b/>
          <w:color w:val="auto"/>
          <w:sz w:val="22"/>
          <w:szCs w:val="22"/>
        </w:rPr>
        <w:t>/4.00</w:t>
      </w:r>
    </w:p>
    <w:p w14:paraId="695EB33A" w14:textId="77777777" w:rsidR="0007204A" w:rsidRPr="00C46B9E" w:rsidRDefault="0007204A" w:rsidP="00CE4372">
      <w:pPr>
        <w:pStyle w:val="Subsection"/>
        <w:rPr>
          <w:rFonts w:ascii="Times New Roman" w:hAnsi="Times New Roman" w:cs="Times New Roman"/>
          <w:color w:val="auto"/>
          <w:sz w:val="22"/>
          <w:szCs w:val="22"/>
        </w:rPr>
      </w:pPr>
    </w:p>
    <w:p w14:paraId="710EA89C" w14:textId="3F4AEBD6" w:rsidR="009A7F7D" w:rsidRPr="00C46B9E" w:rsidRDefault="00553DA7" w:rsidP="00CE4372">
      <w:pPr>
        <w:pStyle w:val="Subsection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C46B9E">
        <w:rPr>
          <w:rFonts w:ascii="Times New Roman" w:hAnsi="Times New Roman" w:cs="Times New Roman"/>
          <w:color w:val="auto"/>
          <w:sz w:val="22"/>
          <w:szCs w:val="22"/>
        </w:rPr>
        <w:t>Missouri State University</w:t>
      </w:r>
      <w:r w:rsidRPr="00C46B9E">
        <w:rPr>
          <w:rFonts w:ascii="Times New Roman" w:hAnsi="Times New Roman" w:cs="Times New Roman"/>
          <w:sz w:val="22"/>
          <w:szCs w:val="22"/>
        </w:rPr>
        <w:tab/>
      </w:r>
      <w:r w:rsidR="0007204A" w:rsidRPr="00C46B9E">
        <w:rPr>
          <w:rFonts w:ascii="Times New Roman" w:hAnsi="Times New Roman" w:cs="Times New Roman"/>
          <w:sz w:val="22"/>
          <w:szCs w:val="22"/>
        </w:rPr>
        <w:tab/>
      </w:r>
      <w:r w:rsidR="0007204A" w:rsidRPr="00C46B9E">
        <w:rPr>
          <w:rFonts w:ascii="Times New Roman" w:hAnsi="Times New Roman" w:cs="Times New Roman"/>
          <w:sz w:val="22"/>
          <w:szCs w:val="22"/>
        </w:rPr>
        <w:tab/>
      </w:r>
      <w:r w:rsidR="0007204A" w:rsidRPr="00C46B9E">
        <w:rPr>
          <w:rFonts w:ascii="Times New Roman" w:hAnsi="Times New Roman" w:cs="Times New Roman"/>
          <w:sz w:val="22"/>
          <w:szCs w:val="22"/>
        </w:rPr>
        <w:tab/>
      </w:r>
      <w:r w:rsidR="0007204A" w:rsidRPr="00C46B9E">
        <w:rPr>
          <w:rFonts w:ascii="Times New Roman" w:hAnsi="Times New Roman" w:cs="Times New Roman"/>
          <w:sz w:val="22"/>
          <w:szCs w:val="22"/>
        </w:rPr>
        <w:tab/>
      </w:r>
      <w:r w:rsidR="00D65AEA" w:rsidRPr="00C46B9E">
        <w:rPr>
          <w:rFonts w:ascii="Times New Roman" w:hAnsi="Times New Roman" w:cs="Times New Roman"/>
          <w:sz w:val="22"/>
          <w:szCs w:val="22"/>
        </w:rPr>
        <w:tab/>
      </w:r>
      <w:r w:rsidR="0007204A" w:rsidRPr="00C46B9E">
        <w:rPr>
          <w:rFonts w:ascii="Times New Roman" w:hAnsi="Times New Roman" w:cs="Times New Roman"/>
          <w:sz w:val="22"/>
          <w:szCs w:val="22"/>
        </w:rPr>
        <w:tab/>
        <w:t>May 2015</w:t>
      </w:r>
    </w:p>
    <w:p w14:paraId="5A676221" w14:textId="54B934CD" w:rsidR="00262CD7" w:rsidRPr="00C46B9E" w:rsidRDefault="0007204A" w:rsidP="00CE4372">
      <w:pPr>
        <w:spacing w:after="0"/>
        <w:ind w:left="720" w:firstLine="720"/>
        <w:rPr>
          <w:rFonts w:ascii="Times New Roman" w:hAnsi="Times New Roman" w:cs="Times New Roman"/>
          <w:b/>
        </w:rPr>
      </w:pPr>
      <w:r w:rsidRPr="00C46B9E">
        <w:rPr>
          <w:rFonts w:ascii="Times New Roman" w:hAnsi="Times New Roman" w:cs="Times New Roman"/>
          <w:b/>
        </w:rPr>
        <w:t>Pre-Engineering Coursework</w:t>
      </w:r>
      <w:r w:rsidRPr="00C46B9E">
        <w:rPr>
          <w:rFonts w:ascii="Times New Roman" w:hAnsi="Times New Roman" w:cs="Times New Roman"/>
          <w:b/>
        </w:rPr>
        <w:tab/>
      </w:r>
      <w:r w:rsidRPr="00C46B9E">
        <w:rPr>
          <w:rFonts w:ascii="Times New Roman" w:hAnsi="Times New Roman" w:cs="Times New Roman"/>
          <w:b/>
        </w:rPr>
        <w:tab/>
      </w:r>
      <w:r w:rsidRPr="00C46B9E">
        <w:rPr>
          <w:rFonts w:ascii="Times New Roman" w:hAnsi="Times New Roman" w:cs="Times New Roman"/>
          <w:b/>
        </w:rPr>
        <w:tab/>
      </w:r>
      <w:r w:rsidRPr="00C46B9E">
        <w:rPr>
          <w:rFonts w:ascii="Times New Roman" w:hAnsi="Times New Roman" w:cs="Times New Roman"/>
          <w:b/>
        </w:rPr>
        <w:tab/>
      </w:r>
      <w:r w:rsidRPr="00C46B9E">
        <w:rPr>
          <w:rFonts w:ascii="Times New Roman" w:hAnsi="Times New Roman" w:cs="Times New Roman"/>
          <w:b/>
        </w:rPr>
        <w:tab/>
      </w:r>
      <w:r w:rsidR="00D65AEA" w:rsidRPr="00C46B9E">
        <w:rPr>
          <w:rFonts w:ascii="Times New Roman" w:hAnsi="Times New Roman" w:cs="Times New Roman"/>
          <w:b/>
        </w:rPr>
        <w:tab/>
      </w:r>
      <w:r w:rsidR="00C46B9E">
        <w:rPr>
          <w:rFonts w:ascii="Times New Roman" w:hAnsi="Times New Roman" w:cs="Times New Roman"/>
          <w:b/>
        </w:rPr>
        <w:tab/>
      </w:r>
      <w:r w:rsidR="00D56FA8" w:rsidRPr="00C46B9E">
        <w:rPr>
          <w:rFonts w:ascii="Times New Roman" w:hAnsi="Times New Roman" w:cs="Times New Roman"/>
          <w:b/>
        </w:rPr>
        <w:t>GPA: 3.6</w:t>
      </w:r>
      <w:r w:rsidR="008550A4" w:rsidRPr="00C46B9E">
        <w:rPr>
          <w:rFonts w:ascii="Times New Roman" w:hAnsi="Times New Roman" w:cs="Times New Roman"/>
          <w:b/>
        </w:rPr>
        <w:t>8</w:t>
      </w:r>
      <w:r w:rsidRPr="00C46B9E">
        <w:rPr>
          <w:rFonts w:ascii="Times New Roman" w:hAnsi="Times New Roman" w:cs="Times New Roman"/>
          <w:b/>
        </w:rPr>
        <w:t>/4.00</w:t>
      </w:r>
    </w:p>
    <w:p w14:paraId="4B2C76C3" w14:textId="0A9E2FE5" w:rsidR="001F3E54" w:rsidRPr="00D83AFF" w:rsidRDefault="0050281F" w:rsidP="00CE4372">
      <w:pPr>
        <w:pStyle w:val="Subsection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C46B9E">
        <w:rPr>
          <w:rFonts w:ascii="Times New Roman" w:hAnsi="Times New Roman" w:cs="Times New Roman"/>
          <w:sz w:val="22"/>
          <w:szCs w:val="22"/>
        </w:rPr>
        <w:tab/>
      </w:r>
      <w:r w:rsidRPr="00C46B9E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265010" w:rsidRPr="00D83AFF">
        <w:rPr>
          <w:rFonts w:ascii="Times New Roman" w:hAnsi="Times New Roman" w:cs="Times New Roman"/>
          <w:b/>
          <w:color w:val="auto"/>
          <w:sz w:val="22"/>
          <w:szCs w:val="22"/>
        </w:rPr>
        <w:t>Business Coursework – Accounting, Economics, Law, Marketing</w:t>
      </w:r>
      <w:r w:rsidR="00B148D2" w:rsidRPr="00D83AFF">
        <w:rPr>
          <w:rFonts w:ascii="Times New Roman" w:hAnsi="Times New Roman" w:cs="Times New Roman"/>
          <w:b/>
          <w:color w:val="auto"/>
          <w:sz w:val="22"/>
          <w:szCs w:val="22"/>
        </w:rPr>
        <w:t xml:space="preserve">, </w:t>
      </w:r>
      <w:proofErr w:type="spellStart"/>
      <w:r w:rsidR="00B148D2" w:rsidRPr="00D83AFF">
        <w:rPr>
          <w:rFonts w:ascii="Times New Roman" w:hAnsi="Times New Roman" w:cs="Times New Roman"/>
          <w:b/>
          <w:color w:val="auto"/>
          <w:sz w:val="22"/>
          <w:szCs w:val="22"/>
        </w:rPr>
        <w:t>Proj</w:t>
      </w:r>
      <w:proofErr w:type="spellEnd"/>
      <w:r w:rsidR="00B148D2" w:rsidRPr="00D83AFF">
        <w:rPr>
          <w:rFonts w:ascii="Times New Roman" w:hAnsi="Times New Roman" w:cs="Times New Roman"/>
          <w:b/>
          <w:color w:val="auto"/>
          <w:sz w:val="22"/>
          <w:szCs w:val="22"/>
        </w:rPr>
        <w:t>.</w:t>
      </w:r>
      <w:proofErr w:type="gramEnd"/>
      <w:r w:rsidR="00B148D2" w:rsidRPr="00D83AFF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proofErr w:type="spellStart"/>
      <w:r w:rsidR="00B148D2" w:rsidRPr="00D83AFF">
        <w:rPr>
          <w:rFonts w:ascii="Times New Roman" w:hAnsi="Times New Roman" w:cs="Times New Roman"/>
          <w:b/>
          <w:color w:val="auto"/>
          <w:sz w:val="22"/>
          <w:szCs w:val="22"/>
        </w:rPr>
        <w:t>Mgt</w:t>
      </w:r>
      <w:proofErr w:type="spellEnd"/>
    </w:p>
    <w:p w14:paraId="03D4EA77" w14:textId="55DC8544" w:rsidR="0050281F" w:rsidRPr="00C46B9E" w:rsidRDefault="00D83AFF" w:rsidP="00D83AFF">
      <w:pPr>
        <w:pStyle w:val="Subsection"/>
        <w:tabs>
          <w:tab w:val="left" w:pos="7798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185333AE" w14:textId="00A22FDE" w:rsidR="00C46B9E" w:rsidRDefault="00CE4372" w:rsidP="005E4F36">
      <w:p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</w:rPr>
      </w:pPr>
      <w:r w:rsidRPr="00C46B9E">
        <w:rPr>
          <w:rFonts w:ascii="Times New Roman" w:hAnsi="Times New Roman" w:cs="Times New Roman"/>
        </w:rPr>
        <w:t>Experience</w:t>
      </w:r>
      <w:r w:rsidRPr="00C46B9E">
        <w:rPr>
          <w:rFonts w:ascii="Times New Roman" w:hAnsi="Times New Roman" w:cs="Times New Roman"/>
        </w:rPr>
        <w:tab/>
      </w:r>
      <w:r w:rsidR="00C46B9E">
        <w:rPr>
          <w:rFonts w:ascii="Times New Roman" w:hAnsi="Times New Roman" w:cs="Times New Roman"/>
        </w:rPr>
        <w:t xml:space="preserve">Parker Hannifin – </w:t>
      </w:r>
      <w:proofErr w:type="spellStart"/>
      <w:r w:rsidR="00C46B9E">
        <w:rPr>
          <w:rFonts w:ascii="Times New Roman" w:hAnsi="Times New Roman" w:cs="Times New Roman"/>
        </w:rPr>
        <w:t>Sporlan</w:t>
      </w:r>
      <w:proofErr w:type="spellEnd"/>
      <w:r w:rsidR="00C46B9E">
        <w:rPr>
          <w:rFonts w:ascii="Times New Roman" w:hAnsi="Times New Roman" w:cs="Times New Roman"/>
        </w:rPr>
        <w:t xml:space="preserve"> Division</w:t>
      </w:r>
      <w:r w:rsidR="00C46B9E">
        <w:rPr>
          <w:rFonts w:ascii="Times New Roman" w:hAnsi="Times New Roman" w:cs="Times New Roman"/>
        </w:rPr>
        <w:tab/>
      </w:r>
      <w:r w:rsidR="00C46B9E">
        <w:rPr>
          <w:rFonts w:ascii="Times New Roman" w:hAnsi="Times New Roman" w:cs="Times New Roman"/>
        </w:rPr>
        <w:tab/>
      </w:r>
      <w:r w:rsidR="00C46B9E">
        <w:rPr>
          <w:rFonts w:ascii="Times New Roman" w:hAnsi="Times New Roman" w:cs="Times New Roman"/>
        </w:rPr>
        <w:tab/>
      </w:r>
      <w:r w:rsidR="00C46B9E">
        <w:rPr>
          <w:rFonts w:ascii="Times New Roman" w:hAnsi="Times New Roman" w:cs="Times New Roman"/>
        </w:rPr>
        <w:tab/>
      </w:r>
      <w:r w:rsidR="00C46B9E">
        <w:rPr>
          <w:rFonts w:ascii="Times New Roman" w:hAnsi="Times New Roman" w:cs="Times New Roman"/>
        </w:rPr>
        <w:tab/>
      </w:r>
      <w:r w:rsidR="00C46B9E">
        <w:rPr>
          <w:rFonts w:ascii="Times New Roman" w:hAnsi="Times New Roman" w:cs="Times New Roman"/>
        </w:rPr>
        <w:tab/>
        <w:t>Washington, MO</w:t>
      </w:r>
    </w:p>
    <w:p w14:paraId="0C5E471D" w14:textId="5EFED9B5" w:rsidR="00C46B9E" w:rsidRPr="00C46B9E" w:rsidRDefault="00C46B9E" w:rsidP="00C46B9E">
      <w:p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Product Development Co-Op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May 2016-January 2017</w:t>
      </w:r>
    </w:p>
    <w:p w14:paraId="6B4C6472" w14:textId="68FC94F2" w:rsidR="00C46B9E" w:rsidRPr="0068613F" w:rsidRDefault="00C46B9E" w:rsidP="00C46B9E">
      <w:pPr>
        <w:pStyle w:val="ListParagraph"/>
        <w:numPr>
          <w:ilvl w:val="0"/>
          <w:numId w:val="2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Optimized essential laser welding parameters for 11 million dollar project</w:t>
      </w:r>
    </w:p>
    <w:p w14:paraId="3E40FD51" w14:textId="7DA5660C" w:rsidR="0068613F" w:rsidRPr="00C46B9E" w:rsidRDefault="00E712B1" w:rsidP="00C46B9E">
      <w:pPr>
        <w:pStyle w:val="ListParagraph"/>
        <w:numPr>
          <w:ilvl w:val="0"/>
          <w:numId w:val="2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Developed valuable design changes for product under 35 million dollar contract</w:t>
      </w:r>
    </w:p>
    <w:p w14:paraId="624CEE15" w14:textId="7EEAB28C" w:rsidR="00E02E8E" w:rsidRPr="00B41DBA" w:rsidRDefault="00E02E8E" w:rsidP="00B41DBA">
      <w:pPr>
        <w:pStyle w:val="ListParagraph"/>
        <w:numPr>
          <w:ilvl w:val="0"/>
          <w:numId w:val="2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Root failure analysis using D</w:t>
      </w:r>
      <w:r w:rsidR="00737FC9">
        <w:rPr>
          <w:rFonts w:ascii="Times New Roman" w:hAnsi="Times New Roman" w:cs="Times New Roman"/>
          <w:sz w:val="22"/>
        </w:rPr>
        <w:t xml:space="preserve">esign Of Experiments for </w:t>
      </w:r>
      <w:r w:rsidR="00960F83">
        <w:rPr>
          <w:rFonts w:ascii="Times New Roman" w:hAnsi="Times New Roman" w:cs="Times New Roman"/>
          <w:sz w:val="22"/>
        </w:rPr>
        <w:t xml:space="preserve">new </w:t>
      </w:r>
      <w:r w:rsidR="00737FC9">
        <w:rPr>
          <w:rFonts w:ascii="Times New Roman" w:hAnsi="Times New Roman" w:cs="Times New Roman"/>
          <w:sz w:val="22"/>
        </w:rPr>
        <w:t>product/lab improvements</w:t>
      </w:r>
    </w:p>
    <w:p w14:paraId="0DB414D5" w14:textId="7B1C9032" w:rsidR="00960F83" w:rsidRPr="00E02E8E" w:rsidRDefault="00960F83" w:rsidP="00960F83">
      <w:pPr>
        <w:pStyle w:val="ListParagraph"/>
        <w:numPr>
          <w:ilvl w:val="0"/>
          <w:numId w:val="2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Evaluated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product capabilities </w:t>
      </w:r>
      <w:r w:rsidR="00B13BA6">
        <w:rPr>
          <w:rFonts w:ascii="Times New Roman" w:hAnsi="Times New Roman" w:cs="Times New Roman"/>
          <w:sz w:val="22"/>
        </w:rPr>
        <w:t>and process quality</w:t>
      </w:r>
    </w:p>
    <w:p w14:paraId="0CD0A225" w14:textId="4E16D556" w:rsidR="00960F83" w:rsidRPr="00960F83" w:rsidRDefault="00737FC9" w:rsidP="00960F83">
      <w:pPr>
        <w:pStyle w:val="ListParagraph"/>
        <w:numPr>
          <w:ilvl w:val="0"/>
          <w:numId w:val="2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Manage projects from scoping to implementation, keeping quality and safety first</w:t>
      </w:r>
    </w:p>
    <w:p w14:paraId="7EA3525B" w14:textId="77777777" w:rsidR="00E02E8E" w:rsidRDefault="00E02E8E" w:rsidP="00E02E8E">
      <w:p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b/>
        </w:rPr>
      </w:pPr>
    </w:p>
    <w:p w14:paraId="4CC54533" w14:textId="095D7B39" w:rsidR="00E02E8E" w:rsidRPr="00E02E8E" w:rsidRDefault="00E02E8E" w:rsidP="00E02E8E">
      <w:p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02E8E">
        <w:rPr>
          <w:rFonts w:ascii="Times New Roman" w:hAnsi="Times New Roman" w:cs="Times New Roman"/>
        </w:rPr>
        <w:t>Missouri University of Science and Technology</w:t>
      </w:r>
      <w:r w:rsidRPr="00E02E8E">
        <w:rPr>
          <w:rFonts w:ascii="Times New Roman" w:hAnsi="Times New Roman" w:cs="Times New Roman"/>
        </w:rPr>
        <w:tab/>
      </w:r>
      <w:r w:rsidRPr="00E02E8E">
        <w:rPr>
          <w:rFonts w:ascii="Times New Roman" w:hAnsi="Times New Roman" w:cs="Times New Roman"/>
        </w:rPr>
        <w:tab/>
      </w:r>
      <w:r w:rsidRPr="00E02E8E">
        <w:rPr>
          <w:rFonts w:ascii="Times New Roman" w:hAnsi="Times New Roman" w:cs="Times New Roman"/>
        </w:rPr>
        <w:tab/>
      </w:r>
      <w:r w:rsidRPr="00E02E8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02E8E">
        <w:rPr>
          <w:rFonts w:ascii="Times New Roman" w:hAnsi="Times New Roman" w:cs="Times New Roman"/>
        </w:rPr>
        <w:t>Rolla, MO</w:t>
      </w:r>
    </w:p>
    <w:p w14:paraId="675A3C42" w14:textId="73651EDA" w:rsidR="00E02E8E" w:rsidRDefault="00E02E8E" w:rsidP="00E02E8E">
      <w:p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Undergraduate Research Assistant – 3D Ceramic Manufacturing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02E8E">
        <w:rPr>
          <w:rFonts w:ascii="Times New Roman" w:hAnsi="Times New Roman" w:cs="Times New Roman"/>
        </w:rPr>
        <w:t>January 2017-current</w:t>
      </w:r>
    </w:p>
    <w:p w14:paraId="7F643C96" w14:textId="6E257398" w:rsidR="00E02E8E" w:rsidRPr="00D83AFF" w:rsidRDefault="00737FC9" w:rsidP="00E02E8E">
      <w:pPr>
        <w:pStyle w:val="ListParagraph"/>
        <w:numPr>
          <w:ilvl w:val="0"/>
          <w:numId w:val="2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Design and fabrication of valuable parts essential for manufacturing</w:t>
      </w:r>
    </w:p>
    <w:p w14:paraId="0C8940BC" w14:textId="2ED36587" w:rsidR="00D83AFF" w:rsidRPr="00C46B9E" w:rsidRDefault="00960F83" w:rsidP="00E02E8E">
      <w:pPr>
        <w:pStyle w:val="ListParagraph"/>
        <w:numPr>
          <w:ilvl w:val="0"/>
          <w:numId w:val="2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Formulated improvements of existing manufacturing process</w:t>
      </w:r>
    </w:p>
    <w:p w14:paraId="16D8A361" w14:textId="77777777" w:rsidR="00806C75" w:rsidRPr="00806C75" w:rsidRDefault="00806C75" w:rsidP="00806C75">
      <w:p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</w:rPr>
      </w:pPr>
    </w:p>
    <w:p w14:paraId="6B226F9A" w14:textId="77777777" w:rsidR="00651E97" w:rsidRPr="00C46B9E" w:rsidRDefault="00C46B9E" w:rsidP="005E4F36">
      <w:p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51E97" w:rsidRPr="00C46B9E">
        <w:rPr>
          <w:rFonts w:ascii="Times New Roman" w:hAnsi="Times New Roman" w:cs="Times New Roman"/>
        </w:rPr>
        <w:t>Missouri University of Science and Technology</w:t>
      </w:r>
      <w:r w:rsidR="00651E97" w:rsidRPr="00C46B9E">
        <w:rPr>
          <w:rFonts w:ascii="Times New Roman" w:hAnsi="Times New Roman" w:cs="Times New Roman"/>
        </w:rPr>
        <w:tab/>
      </w:r>
      <w:r w:rsidR="00651E97" w:rsidRPr="00C46B9E">
        <w:rPr>
          <w:rFonts w:ascii="Times New Roman" w:hAnsi="Times New Roman" w:cs="Times New Roman"/>
        </w:rPr>
        <w:tab/>
      </w:r>
      <w:r w:rsidR="00651E97" w:rsidRPr="00C46B9E">
        <w:rPr>
          <w:rFonts w:ascii="Times New Roman" w:hAnsi="Times New Roman" w:cs="Times New Roman"/>
        </w:rPr>
        <w:tab/>
      </w:r>
      <w:r w:rsidR="00651E97" w:rsidRPr="00C46B9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51E97" w:rsidRPr="00C46B9E">
        <w:rPr>
          <w:rFonts w:ascii="Times New Roman" w:hAnsi="Times New Roman" w:cs="Times New Roman"/>
        </w:rPr>
        <w:t>Rolla, MO</w:t>
      </w:r>
    </w:p>
    <w:p w14:paraId="6C2734CA" w14:textId="16175667" w:rsidR="00651E97" w:rsidRPr="00C46B9E" w:rsidRDefault="00651E97" w:rsidP="005E4F36">
      <w:p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</w:rPr>
      </w:pPr>
      <w:r w:rsidRPr="00C46B9E">
        <w:rPr>
          <w:rFonts w:ascii="Times New Roman" w:hAnsi="Times New Roman" w:cs="Times New Roman"/>
        </w:rPr>
        <w:tab/>
      </w:r>
      <w:r w:rsidRPr="00C46B9E">
        <w:rPr>
          <w:rFonts w:ascii="Times New Roman" w:hAnsi="Times New Roman" w:cs="Times New Roman"/>
          <w:b/>
        </w:rPr>
        <w:t>Formula SAE – Cooling System</w:t>
      </w:r>
      <w:r w:rsidR="007839E3" w:rsidRPr="00C46B9E">
        <w:rPr>
          <w:rFonts w:ascii="Times New Roman" w:hAnsi="Times New Roman" w:cs="Times New Roman"/>
          <w:b/>
        </w:rPr>
        <w:t xml:space="preserve"> member</w:t>
      </w:r>
      <w:r w:rsidRPr="00C46B9E">
        <w:rPr>
          <w:rFonts w:ascii="Times New Roman" w:hAnsi="Times New Roman" w:cs="Times New Roman"/>
          <w:b/>
        </w:rPr>
        <w:tab/>
      </w:r>
      <w:r w:rsidRPr="00C46B9E">
        <w:rPr>
          <w:rFonts w:ascii="Times New Roman" w:hAnsi="Times New Roman" w:cs="Times New Roman"/>
          <w:b/>
        </w:rPr>
        <w:tab/>
      </w:r>
      <w:r w:rsidRPr="00C46B9E">
        <w:rPr>
          <w:rFonts w:ascii="Times New Roman" w:hAnsi="Times New Roman" w:cs="Times New Roman"/>
          <w:b/>
        </w:rPr>
        <w:tab/>
      </w:r>
      <w:r w:rsidRPr="00C46B9E">
        <w:rPr>
          <w:rFonts w:ascii="Times New Roman" w:hAnsi="Times New Roman" w:cs="Times New Roman"/>
          <w:b/>
        </w:rPr>
        <w:tab/>
      </w:r>
      <w:r w:rsidRPr="00C46B9E">
        <w:rPr>
          <w:rFonts w:ascii="Times New Roman" w:hAnsi="Times New Roman" w:cs="Times New Roman"/>
          <w:b/>
        </w:rPr>
        <w:tab/>
      </w:r>
      <w:r w:rsidR="00B41DBA">
        <w:rPr>
          <w:rFonts w:ascii="Times New Roman" w:hAnsi="Times New Roman" w:cs="Times New Roman"/>
        </w:rPr>
        <w:t>August 2015–current</w:t>
      </w:r>
    </w:p>
    <w:p w14:paraId="16646DEA" w14:textId="78BFAFAC" w:rsidR="00651E97" w:rsidRPr="00C46B9E" w:rsidRDefault="00651E97" w:rsidP="004B1CAF">
      <w:pPr>
        <w:pStyle w:val="ListParagraph"/>
        <w:numPr>
          <w:ilvl w:val="0"/>
          <w:numId w:val="2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b/>
          <w:sz w:val="22"/>
        </w:rPr>
      </w:pPr>
      <w:r w:rsidRPr="00C46B9E">
        <w:rPr>
          <w:rFonts w:ascii="Times New Roman" w:hAnsi="Times New Roman" w:cs="Times New Roman"/>
          <w:sz w:val="22"/>
        </w:rPr>
        <w:t>Redirecting coolant lines, more efficient path</w:t>
      </w:r>
    </w:p>
    <w:p w14:paraId="25D95E9C" w14:textId="13507312" w:rsidR="00651E97" w:rsidRPr="00C46B9E" w:rsidRDefault="009D4640" w:rsidP="004B1CAF">
      <w:pPr>
        <w:pStyle w:val="ListParagraph"/>
        <w:numPr>
          <w:ilvl w:val="0"/>
          <w:numId w:val="2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b/>
          <w:sz w:val="22"/>
        </w:rPr>
      </w:pPr>
      <w:r w:rsidRPr="00C46B9E">
        <w:rPr>
          <w:rFonts w:ascii="Times New Roman" w:hAnsi="Times New Roman" w:cs="Times New Roman"/>
          <w:sz w:val="22"/>
        </w:rPr>
        <w:t>Fabrication of essential parts</w:t>
      </w:r>
    </w:p>
    <w:p w14:paraId="69E73720" w14:textId="61651A00" w:rsidR="00E02E8E" w:rsidRPr="00E02E8E" w:rsidRDefault="00FE78C0" w:rsidP="00E02E8E">
      <w:pPr>
        <w:pStyle w:val="ListParagraph"/>
        <w:numPr>
          <w:ilvl w:val="0"/>
          <w:numId w:val="2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b/>
          <w:sz w:val="22"/>
        </w:rPr>
      </w:pPr>
      <w:r w:rsidRPr="00C46B9E">
        <w:rPr>
          <w:rFonts w:ascii="Times New Roman" w:hAnsi="Times New Roman" w:cs="Times New Roman"/>
          <w:sz w:val="22"/>
        </w:rPr>
        <w:t>Cross functional problem solving</w:t>
      </w:r>
    </w:p>
    <w:p w14:paraId="46CA3CA2" w14:textId="21B29163" w:rsidR="00C46B9E" w:rsidRPr="00C46B9E" w:rsidRDefault="00C46B9E" w:rsidP="005E4F36">
      <w:p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</w:rPr>
      </w:pPr>
    </w:p>
    <w:p w14:paraId="1A337F9F" w14:textId="132FA336" w:rsidR="005E4F36" w:rsidRPr="00C46B9E" w:rsidRDefault="00651E97" w:rsidP="005E4F36">
      <w:p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</w:rPr>
      </w:pPr>
      <w:r w:rsidRPr="00C46B9E">
        <w:rPr>
          <w:rFonts w:ascii="Times New Roman" w:hAnsi="Times New Roman" w:cs="Times New Roman"/>
        </w:rPr>
        <w:tab/>
      </w:r>
      <w:r w:rsidR="005E4F36" w:rsidRPr="00C46B9E">
        <w:rPr>
          <w:rFonts w:ascii="Times New Roman" w:hAnsi="Times New Roman" w:cs="Times New Roman"/>
        </w:rPr>
        <w:t xml:space="preserve">Legacy Farm and Lawn – John Deere Dealership </w:t>
      </w:r>
      <w:r w:rsidR="005E4F36" w:rsidRPr="00C46B9E">
        <w:rPr>
          <w:rFonts w:ascii="Times New Roman" w:hAnsi="Times New Roman" w:cs="Times New Roman"/>
        </w:rPr>
        <w:tab/>
      </w:r>
      <w:r w:rsidR="005E4F36" w:rsidRPr="00C46B9E">
        <w:rPr>
          <w:rFonts w:ascii="Times New Roman" w:hAnsi="Times New Roman" w:cs="Times New Roman"/>
        </w:rPr>
        <w:tab/>
      </w:r>
      <w:r w:rsidR="005E4F36" w:rsidRPr="00C46B9E">
        <w:rPr>
          <w:rFonts w:ascii="Times New Roman" w:hAnsi="Times New Roman" w:cs="Times New Roman"/>
        </w:rPr>
        <w:tab/>
      </w:r>
      <w:r w:rsidR="00C46B9E">
        <w:rPr>
          <w:rFonts w:ascii="Times New Roman" w:hAnsi="Times New Roman" w:cs="Times New Roman"/>
        </w:rPr>
        <w:tab/>
      </w:r>
      <w:r w:rsidR="005E4F36" w:rsidRPr="00C46B9E">
        <w:rPr>
          <w:rFonts w:ascii="Times New Roman" w:hAnsi="Times New Roman" w:cs="Times New Roman"/>
        </w:rPr>
        <w:t>Lamar, MO</w:t>
      </w:r>
    </w:p>
    <w:p w14:paraId="44B3A691" w14:textId="51356865" w:rsidR="005E4F36" w:rsidRPr="00C46B9E" w:rsidRDefault="005E4F36" w:rsidP="005E4F36">
      <w:p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</w:rPr>
      </w:pPr>
      <w:r w:rsidRPr="00C46B9E">
        <w:rPr>
          <w:rFonts w:ascii="Times New Roman" w:hAnsi="Times New Roman" w:cs="Times New Roman"/>
        </w:rPr>
        <w:tab/>
      </w:r>
      <w:r w:rsidR="00C54C35" w:rsidRPr="00C46B9E">
        <w:rPr>
          <w:rFonts w:ascii="Times New Roman" w:hAnsi="Times New Roman" w:cs="Times New Roman"/>
          <w:b/>
        </w:rPr>
        <w:t>Restoration</w:t>
      </w:r>
      <w:r w:rsidR="00D65AEA" w:rsidRPr="00C46B9E">
        <w:rPr>
          <w:rFonts w:ascii="Times New Roman" w:hAnsi="Times New Roman" w:cs="Times New Roman"/>
          <w:b/>
        </w:rPr>
        <w:t xml:space="preserve"> and Parts Service Counter </w:t>
      </w:r>
      <w:r w:rsidRPr="00C46B9E">
        <w:rPr>
          <w:rFonts w:ascii="Times New Roman" w:hAnsi="Times New Roman" w:cs="Times New Roman"/>
          <w:b/>
        </w:rPr>
        <w:t xml:space="preserve">                                                 </w:t>
      </w:r>
      <w:r w:rsidR="00D65AEA" w:rsidRPr="00C46B9E">
        <w:rPr>
          <w:rFonts w:ascii="Times New Roman" w:hAnsi="Times New Roman" w:cs="Times New Roman"/>
          <w:b/>
        </w:rPr>
        <w:t xml:space="preserve">  </w:t>
      </w:r>
      <w:r w:rsidR="00C46B9E">
        <w:rPr>
          <w:rFonts w:ascii="Times New Roman" w:hAnsi="Times New Roman" w:cs="Times New Roman"/>
          <w:b/>
        </w:rPr>
        <w:tab/>
      </w:r>
      <w:r w:rsidR="00B41DBA">
        <w:rPr>
          <w:rFonts w:ascii="Times New Roman" w:hAnsi="Times New Roman" w:cs="Times New Roman"/>
        </w:rPr>
        <w:t>June 2008-August 2015</w:t>
      </w:r>
    </w:p>
    <w:p w14:paraId="45C11219" w14:textId="77777777" w:rsidR="006B0436" w:rsidRPr="00C46B9E" w:rsidRDefault="006B0436" w:rsidP="006B0436">
      <w:pPr>
        <w:pStyle w:val="ListParagraph"/>
        <w:numPr>
          <w:ilvl w:val="0"/>
          <w:numId w:val="2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b/>
          <w:sz w:val="22"/>
        </w:rPr>
      </w:pPr>
      <w:r w:rsidRPr="00C46B9E">
        <w:rPr>
          <w:rFonts w:ascii="Times New Roman" w:hAnsi="Times New Roman" w:cs="Times New Roman"/>
          <w:sz w:val="22"/>
        </w:rPr>
        <w:t>Completed restoration of John Deere tractors – wiring, timing, overhaul, etc.</w:t>
      </w:r>
    </w:p>
    <w:p w14:paraId="3B09DE2B" w14:textId="39863D98" w:rsidR="005E4F36" w:rsidRPr="00C46B9E" w:rsidRDefault="00D65AEA" w:rsidP="004B1CAF">
      <w:pPr>
        <w:pStyle w:val="ListParagraph"/>
        <w:numPr>
          <w:ilvl w:val="0"/>
          <w:numId w:val="2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b/>
          <w:sz w:val="22"/>
        </w:rPr>
      </w:pPr>
      <w:r w:rsidRPr="00C46B9E">
        <w:rPr>
          <w:rFonts w:ascii="Times New Roman" w:hAnsi="Times New Roman" w:cs="Times New Roman"/>
          <w:sz w:val="22"/>
        </w:rPr>
        <w:t>Worked P</w:t>
      </w:r>
      <w:r w:rsidR="005E4F36" w:rsidRPr="00C46B9E">
        <w:rPr>
          <w:rFonts w:ascii="Times New Roman" w:hAnsi="Times New Roman" w:cs="Times New Roman"/>
          <w:sz w:val="22"/>
        </w:rPr>
        <w:t xml:space="preserve">arts Service counter – </w:t>
      </w:r>
      <w:proofErr w:type="spellStart"/>
      <w:r w:rsidR="005E4F36" w:rsidRPr="00C46B9E">
        <w:rPr>
          <w:rFonts w:ascii="Times New Roman" w:hAnsi="Times New Roman" w:cs="Times New Roman"/>
          <w:sz w:val="22"/>
        </w:rPr>
        <w:t>JDpoint</w:t>
      </w:r>
      <w:proofErr w:type="spellEnd"/>
      <w:r w:rsidR="005E4F36" w:rsidRPr="00C46B9E">
        <w:rPr>
          <w:rFonts w:ascii="Times New Roman" w:hAnsi="Times New Roman" w:cs="Times New Roman"/>
          <w:sz w:val="22"/>
        </w:rPr>
        <w:t>, parts lookup, stock, inventory</w:t>
      </w:r>
    </w:p>
    <w:p w14:paraId="049CFB21" w14:textId="238B25E2" w:rsidR="005E4F36" w:rsidRPr="00C46B9E" w:rsidRDefault="00D65AEA" w:rsidP="004B1CAF">
      <w:pPr>
        <w:pStyle w:val="ListParagraph"/>
        <w:numPr>
          <w:ilvl w:val="0"/>
          <w:numId w:val="2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b/>
          <w:sz w:val="22"/>
        </w:rPr>
      </w:pPr>
      <w:r w:rsidRPr="00C46B9E">
        <w:rPr>
          <w:rFonts w:ascii="Times New Roman" w:hAnsi="Times New Roman" w:cs="Times New Roman"/>
          <w:sz w:val="22"/>
        </w:rPr>
        <w:t>Install</w:t>
      </w:r>
      <w:r w:rsidR="00B148D2" w:rsidRPr="00C46B9E">
        <w:rPr>
          <w:rFonts w:ascii="Times New Roman" w:hAnsi="Times New Roman" w:cs="Times New Roman"/>
          <w:sz w:val="22"/>
        </w:rPr>
        <w:t>ed</w:t>
      </w:r>
      <w:r w:rsidR="005E4F36" w:rsidRPr="00C46B9E">
        <w:rPr>
          <w:rFonts w:ascii="Times New Roman" w:hAnsi="Times New Roman" w:cs="Times New Roman"/>
          <w:sz w:val="22"/>
        </w:rPr>
        <w:t xml:space="preserve"> Ag equipment/implements</w:t>
      </w:r>
    </w:p>
    <w:p w14:paraId="155ADCDC" w14:textId="71A00921" w:rsidR="005E4F36" w:rsidRPr="00C46B9E" w:rsidRDefault="00D65AEA" w:rsidP="004B1CAF">
      <w:pPr>
        <w:pStyle w:val="ListParagraph"/>
        <w:numPr>
          <w:ilvl w:val="0"/>
          <w:numId w:val="2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b/>
          <w:sz w:val="22"/>
        </w:rPr>
      </w:pPr>
      <w:r w:rsidRPr="00C46B9E">
        <w:rPr>
          <w:rFonts w:ascii="Times New Roman" w:hAnsi="Times New Roman" w:cs="Times New Roman"/>
          <w:sz w:val="22"/>
        </w:rPr>
        <w:t>Deliver</w:t>
      </w:r>
      <w:r w:rsidR="00B148D2" w:rsidRPr="00C46B9E">
        <w:rPr>
          <w:rFonts w:ascii="Times New Roman" w:hAnsi="Times New Roman" w:cs="Times New Roman"/>
          <w:sz w:val="22"/>
        </w:rPr>
        <w:t>ed</w:t>
      </w:r>
      <w:r w:rsidR="005E4F36" w:rsidRPr="00C46B9E">
        <w:rPr>
          <w:rFonts w:ascii="Times New Roman" w:hAnsi="Times New Roman" w:cs="Times New Roman"/>
          <w:sz w:val="22"/>
        </w:rPr>
        <w:t xml:space="preserve"> small equipment</w:t>
      </w:r>
    </w:p>
    <w:p w14:paraId="3F988D10" w14:textId="663D1BF7" w:rsidR="005E4F36" w:rsidRPr="00B13BA6" w:rsidRDefault="00D65AEA" w:rsidP="004B1CAF">
      <w:pPr>
        <w:pStyle w:val="ListParagraph"/>
        <w:numPr>
          <w:ilvl w:val="0"/>
          <w:numId w:val="2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b/>
          <w:sz w:val="22"/>
        </w:rPr>
      </w:pPr>
      <w:r w:rsidRPr="00C46B9E">
        <w:rPr>
          <w:rFonts w:ascii="Times New Roman" w:hAnsi="Times New Roman" w:cs="Times New Roman"/>
          <w:sz w:val="22"/>
        </w:rPr>
        <w:t>Filed for the human resources department</w:t>
      </w:r>
    </w:p>
    <w:p w14:paraId="11D4B558" w14:textId="77777777" w:rsidR="00B13BA6" w:rsidRPr="00C46B9E" w:rsidRDefault="00B13BA6" w:rsidP="004B1CAF">
      <w:pPr>
        <w:pStyle w:val="ListParagraph"/>
        <w:numPr>
          <w:ilvl w:val="0"/>
          <w:numId w:val="2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b/>
          <w:sz w:val="22"/>
        </w:rPr>
      </w:pPr>
    </w:p>
    <w:p w14:paraId="1F6B4283" w14:textId="7560A751" w:rsidR="00145DCB" w:rsidRPr="00C46B9E" w:rsidRDefault="00D65AEA" w:rsidP="00145DCB">
      <w:p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</w:rPr>
      </w:pPr>
      <w:r w:rsidRPr="00C46B9E">
        <w:rPr>
          <w:rFonts w:ascii="Times New Roman" w:hAnsi="Times New Roman" w:cs="Times New Roman"/>
        </w:rPr>
        <w:t>Computer</w:t>
      </w:r>
      <w:r w:rsidR="004E411B" w:rsidRPr="00C46B9E">
        <w:rPr>
          <w:rFonts w:ascii="Times New Roman" w:hAnsi="Times New Roman" w:cs="Times New Roman"/>
        </w:rPr>
        <w:t xml:space="preserve"> Skills</w:t>
      </w:r>
    </w:p>
    <w:p w14:paraId="6DD64B33" w14:textId="77777777" w:rsidR="008550A4" w:rsidRPr="00C46B9E" w:rsidRDefault="008550A4" w:rsidP="004B1CAF">
      <w:pPr>
        <w:pStyle w:val="ListParagraph"/>
        <w:numPr>
          <w:ilvl w:val="0"/>
          <w:numId w:val="4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sz w:val="22"/>
        </w:rPr>
        <w:sectPr w:rsidR="008550A4" w:rsidRPr="00C46B9E" w:rsidSect="0007204A">
          <w:headerReference w:type="default" r:id="rId12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04708233" w14:textId="5E813940" w:rsidR="00145DCB" w:rsidRPr="00C46B9E" w:rsidRDefault="00145DCB" w:rsidP="004B1CAF">
      <w:pPr>
        <w:pStyle w:val="ListParagraph"/>
        <w:numPr>
          <w:ilvl w:val="0"/>
          <w:numId w:val="4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sz w:val="22"/>
        </w:rPr>
      </w:pPr>
      <w:r w:rsidRPr="00C46B9E">
        <w:rPr>
          <w:rFonts w:ascii="Times New Roman" w:hAnsi="Times New Roman" w:cs="Times New Roman"/>
          <w:sz w:val="22"/>
        </w:rPr>
        <w:lastRenderedPageBreak/>
        <w:t>MATLAB</w:t>
      </w:r>
    </w:p>
    <w:p w14:paraId="719EB7B4" w14:textId="4D14E27D" w:rsidR="008550A4" w:rsidRPr="00C46B9E" w:rsidRDefault="00E02E8E" w:rsidP="004B1CAF">
      <w:pPr>
        <w:pStyle w:val="ListParagraph"/>
        <w:numPr>
          <w:ilvl w:val="0"/>
          <w:numId w:val="4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Labview</w:t>
      </w:r>
      <w:proofErr w:type="spellEnd"/>
    </w:p>
    <w:p w14:paraId="022FB243" w14:textId="34DB9130" w:rsidR="00145DCB" w:rsidRPr="00C46B9E" w:rsidRDefault="00E02E8E" w:rsidP="004B1CAF">
      <w:pPr>
        <w:pStyle w:val="ListParagraph"/>
        <w:numPr>
          <w:ilvl w:val="0"/>
          <w:numId w:val="4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Inventor</w:t>
      </w:r>
    </w:p>
    <w:p w14:paraId="443FA29C" w14:textId="785AFF3A" w:rsidR="00145DCB" w:rsidRPr="00C46B9E" w:rsidRDefault="00E02E8E" w:rsidP="008550A4">
      <w:pPr>
        <w:pStyle w:val="ListParagraph"/>
        <w:numPr>
          <w:ilvl w:val="0"/>
          <w:numId w:val="4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NX</w:t>
      </w:r>
      <w:r w:rsidR="008550A4" w:rsidRPr="00C46B9E">
        <w:rPr>
          <w:rFonts w:ascii="Times New Roman" w:hAnsi="Times New Roman" w:cs="Times New Roman"/>
          <w:sz w:val="22"/>
        </w:rPr>
        <w:t xml:space="preserve">                                                                                   </w:t>
      </w:r>
    </w:p>
    <w:p w14:paraId="0F81B7F1" w14:textId="369CF593" w:rsidR="008550A4" w:rsidRPr="00C46B9E" w:rsidRDefault="00E02E8E" w:rsidP="008550A4">
      <w:pPr>
        <w:pStyle w:val="ListParagraph"/>
        <w:numPr>
          <w:ilvl w:val="0"/>
          <w:numId w:val="4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lastRenderedPageBreak/>
        <w:t>Solidworks</w:t>
      </w:r>
      <w:proofErr w:type="spellEnd"/>
    </w:p>
    <w:p w14:paraId="4EEE5627" w14:textId="3E85E47D" w:rsidR="008550A4" w:rsidRPr="00C46B9E" w:rsidRDefault="00E02E8E" w:rsidP="008550A4">
      <w:pPr>
        <w:pStyle w:val="ListParagraph"/>
        <w:numPr>
          <w:ilvl w:val="0"/>
          <w:numId w:val="4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Minitab</w:t>
      </w:r>
    </w:p>
    <w:p w14:paraId="66E7AB39" w14:textId="51BD0147" w:rsidR="008550A4" w:rsidRPr="00C46B9E" w:rsidRDefault="008550A4" w:rsidP="008550A4">
      <w:pPr>
        <w:pStyle w:val="ListParagraph"/>
        <w:numPr>
          <w:ilvl w:val="0"/>
          <w:numId w:val="4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sz w:val="22"/>
        </w:rPr>
      </w:pPr>
      <w:r w:rsidRPr="00C46B9E">
        <w:rPr>
          <w:rFonts w:ascii="Times New Roman" w:hAnsi="Times New Roman" w:cs="Times New Roman"/>
          <w:sz w:val="22"/>
        </w:rPr>
        <w:t>JMP – Statistic Software</w:t>
      </w:r>
    </w:p>
    <w:p w14:paraId="389E9AAB" w14:textId="17A7B98E" w:rsidR="008550A4" w:rsidRDefault="00683419" w:rsidP="008550A4">
      <w:pPr>
        <w:pStyle w:val="ListParagraph"/>
        <w:numPr>
          <w:ilvl w:val="0"/>
          <w:numId w:val="4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REFPROP</w:t>
      </w:r>
    </w:p>
    <w:p w14:paraId="283DA918" w14:textId="77777777" w:rsidR="00B13BA6" w:rsidRPr="00C46B9E" w:rsidRDefault="00B13BA6" w:rsidP="00B13BA6">
      <w:pPr>
        <w:pStyle w:val="ListParagraph"/>
        <w:tabs>
          <w:tab w:val="left" w:pos="1440"/>
          <w:tab w:val="left" w:pos="2880"/>
          <w:tab w:val="left" w:pos="3315"/>
        </w:tabs>
        <w:spacing w:after="0"/>
        <w:ind w:left="1741" w:firstLine="0"/>
        <w:rPr>
          <w:rFonts w:ascii="Times New Roman" w:hAnsi="Times New Roman" w:cs="Times New Roman"/>
          <w:sz w:val="22"/>
        </w:rPr>
        <w:sectPr w:rsidR="00B13BA6" w:rsidRPr="00C46B9E" w:rsidSect="008550A4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735CEB51" w14:textId="77777777" w:rsidR="004E411B" w:rsidRPr="00C46B9E" w:rsidRDefault="004E411B" w:rsidP="004E411B">
      <w:p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</w:rPr>
      </w:pPr>
      <w:r w:rsidRPr="00C46B9E">
        <w:rPr>
          <w:rFonts w:ascii="Times New Roman" w:hAnsi="Times New Roman" w:cs="Times New Roman"/>
        </w:rPr>
        <w:lastRenderedPageBreak/>
        <w:t>Honors and activities</w:t>
      </w:r>
    </w:p>
    <w:p w14:paraId="05DF5C4F" w14:textId="77777777" w:rsidR="001130C8" w:rsidRPr="00C46B9E" w:rsidRDefault="001130C8" w:rsidP="001130C8">
      <w:pPr>
        <w:pStyle w:val="ListParagraph"/>
        <w:numPr>
          <w:ilvl w:val="0"/>
          <w:numId w:val="4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b/>
          <w:sz w:val="22"/>
        </w:rPr>
      </w:pPr>
      <w:r w:rsidRPr="00C46B9E">
        <w:rPr>
          <w:rFonts w:ascii="Times New Roman" w:hAnsi="Times New Roman" w:cs="Times New Roman"/>
          <w:b/>
          <w:sz w:val="22"/>
        </w:rPr>
        <w:t>Missouri State University Dean’s List Fall 2012-Fall 2014</w:t>
      </w:r>
    </w:p>
    <w:p w14:paraId="64E4FAF8" w14:textId="38C3F679" w:rsidR="001130C8" w:rsidRPr="00C46B9E" w:rsidRDefault="001130C8" w:rsidP="001130C8">
      <w:pPr>
        <w:pStyle w:val="ListParagraph"/>
        <w:numPr>
          <w:ilvl w:val="0"/>
          <w:numId w:val="4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b/>
          <w:sz w:val="22"/>
        </w:rPr>
      </w:pPr>
      <w:r w:rsidRPr="00C46B9E">
        <w:rPr>
          <w:rFonts w:ascii="Times New Roman" w:hAnsi="Times New Roman" w:cs="Times New Roman"/>
          <w:b/>
          <w:sz w:val="22"/>
        </w:rPr>
        <w:t>Missouri University of S&amp;T Deans List Fall 2015</w:t>
      </w:r>
      <w:r w:rsidR="008550A4" w:rsidRPr="00C46B9E">
        <w:rPr>
          <w:rFonts w:ascii="Times New Roman" w:hAnsi="Times New Roman" w:cs="Times New Roman"/>
          <w:b/>
          <w:sz w:val="22"/>
        </w:rPr>
        <w:t>, Spring 2016</w:t>
      </w:r>
    </w:p>
    <w:p w14:paraId="3F7CE5BE" w14:textId="77777777" w:rsidR="001130C8" w:rsidRPr="00C46B9E" w:rsidRDefault="001130C8" w:rsidP="001130C8">
      <w:pPr>
        <w:pStyle w:val="ListParagraph"/>
        <w:numPr>
          <w:ilvl w:val="0"/>
          <w:numId w:val="4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sz w:val="22"/>
        </w:rPr>
      </w:pPr>
      <w:r w:rsidRPr="00C46B9E">
        <w:rPr>
          <w:rFonts w:ascii="Times New Roman" w:hAnsi="Times New Roman" w:cs="Times New Roman"/>
          <w:sz w:val="22"/>
        </w:rPr>
        <w:t>American Society of Mechanical Engineers - member</w:t>
      </w:r>
    </w:p>
    <w:p w14:paraId="6C1DAD2F" w14:textId="658AECEF" w:rsidR="00B13BA6" w:rsidRPr="00B13BA6" w:rsidRDefault="001130C8" w:rsidP="00B13BA6">
      <w:pPr>
        <w:pStyle w:val="ListParagraph"/>
        <w:numPr>
          <w:ilvl w:val="0"/>
          <w:numId w:val="4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sz w:val="22"/>
        </w:rPr>
      </w:pPr>
      <w:r w:rsidRPr="00C46B9E">
        <w:rPr>
          <w:rFonts w:ascii="Times New Roman" w:hAnsi="Times New Roman" w:cs="Times New Roman"/>
          <w:sz w:val="22"/>
        </w:rPr>
        <w:t>Maintenance/Operation of John Deere tractors</w:t>
      </w:r>
      <w:bookmarkStart w:id="0" w:name="_GoBack"/>
      <w:bookmarkEnd w:id="0"/>
    </w:p>
    <w:p w14:paraId="531E1D8E" w14:textId="5F852534" w:rsidR="00C46B9E" w:rsidRPr="00C46B9E" w:rsidRDefault="001130C8" w:rsidP="00C46B9E">
      <w:pPr>
        <w:pStyle w:val="ListParagraph"/>
        <w:numPr>
          <w:ilvl w:val="0"/>
          <w:numId w:val="4"/>
        </w:numPr>
        <w:tabs>
          <w:tab w:val="left" w:pos="1440"/>
          <w:tab w:val="left" w:pos="2880"/>
          <w:tab w:val="left" w:pos="3315"/>
        </w:tabs>
        <w:spacing w:after="0"/>
        <w:rPr>
          <w:rFonts w:ascii="Times New Roman" w:hAnsi="Times New Roman" w:cs="Times New Roman"/>
          <w:sz w:val="22"/>
        </w:rPr>
      </w:pPr>
      <w:r w:rsidRPr="00C46B9E">
        <w:rPr>
          <w:rFonts w:ascii="Times New Roman" w:hAnsi="Times New Roman" w:cs="Times New Roman"/>
          <w:sz w:val="22"/>
        </w:rPr>
        <w:t>Mentor for fellow students in Calculus and Differential Equations</w:t>
      </w:r>
    </w:p>
    <w:sectPr w:rsidR="00C46B9E" w:rsidRPr="00C46B9E" w:rsidSect="008550A4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D1635D" w14:textId="77777777" w:rsidR="006B0436" w:rsidRDefault="006B0436">
      <w:pPr>
        <w:spacing w:after="0" w:line="240" w:lineRule="auto"/>
      </w:pPr>
      <w:r>
        <w:separator/>
      </w:r>
    </w:p>
  </w:endnote>
  <w:endnote w:type="continuationSeparator" w:id="0">
    <w:p w14:paraId="3417241C" w14:textId="77777777" w:rsidR="006B0436" w:rsidRDefault="006B0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altName w:val="Malgun Gothic"/>
    <w:charset w:val="00"/>
    <w:family w:val="swiss"/>
    <w:pitch w:val="variable"/>
    <w:sig w:usb0="00000287" w:usb1="00000000" w:usb2="00000000" w:usb3="00000000" w:csb0="0000009F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73991" w14:textId="77777777" w:rsidR="006B0436" w:rsidRDefault="006B0436">
      <w:pPr>
        <w:spacing w:after="0" w:line="240" w:lineRule="auto"/>
      </w:pPr>
      <w:r>
        <w:separator/>
      </w:r>
    </w:p>
  </w:footnote>
  <w:footnote w:type="continuationSeparator" w:id="0">
    <w:p w14:paraId="171960D8" w14:textId="77777777" w:rsidR="006B0436" w:rsidRDefault="006B0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4189B" w14:textId="6961D026" w:rsidR="006B0436" w:rsidRDefault="00B13BA6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370996696"/>
        <w:placeholder>
          <w:docPart w:val="96EE58508EE4476EA725B0D5BBFA5720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6B0436">
          <w:rPr>
            <w:color w:val="6076B4" w:themeColor="accent1"/>
          </w:rPr>
          <w:t>Henderson, Alexander M.</w:t>
        </w:r>
      </w:sdtContent>
    </w:sdt>
  </w:p>
  <w:p w14:paraId="73C0C7F3" w14:textId="77777777" w:rsidR="006B0436" w:rsidRDefault="006B0436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56C1"/>
    <w:multiLevelType w:val="hybridMultilevel"/>
    <w:tmpl w:val="C4BCF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C65C05"/>
    <w:multiLevelType w:val="hybridMultilevel"/>
    <w:tmpl w:val="F4FE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A413A"/>
    <w:multiLevelType w:val="hybridMultilevel"/>
    <w:tmpl w:val="1FB4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107EA"/>
    <w:multiLevelType w:val="hybridMultilevel"/>
    <w:tmpl w:val="6624E4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4053AF"/>
    <w:multiLevelType w:val="hybridMultilevel"/>
    <w:tmpl w:val="1BA87A20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5">
    <w:nsid w:val="38F97388"/>
    <w:multiLevelType w:val="hybridMultilevel"/>
    <w:tmpl w:val="08BC6B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70E1689"/>
    <w:multiLevelType w:val="hybridMultilevel"/>
    <w:tmpl w:val="8F983A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D0747D4"/>
    <w:multiLevelType w:val="hybridMultilevel"/>
    <w:tmpl w:val="9FD8B7E8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D50"/>
    <w:rsid w:val="0007204A"/>
    <w:rsid w:val="000F4D0C"/>
    <w:rsid w:val="001130C8"/>
    <w:rsid w:val="00113FFC"/>
    <w:rsid w:val="00144B4C"/>
    <w:rsid w:val="00145DCB"/>
    <w:rsid w:val="0016083C"/>
    <w:rsid w:val="001728B8"/>
    <w:rsid w:val="0018434C"/>
    <w:rsid w:val="001A4953"/>
    <w:rsid w:val="001F3E54"/>
    <w:rsid w:val="0022084B"/>
    <w:rsid w:val="00221790"/>
    <w:rsid w:val="00262CD7"/>
    <w:rsid w:val="00265010"/>
    <w:rsid w:val="00265B6C"/>
    <w:rsid w:val="002B65EB"/>
    <w:rsid w:val="002F2C0E"/>
    <w:rsid w:val="00335EA4"/>
    <w:rsid w:val="003D7CFB"/>
    <w:rsid w:val="004B1CAF"/>
    <w:rsid w:val="004E411B"/>
    <w:rsid w:val="0050281F"/>
    <w:rsid w:val="00553DA7"/>
    <w:rsid w:val="005A0E7A"/>
    <w:rsid w:val="005C4F8C"/>
    <w:rsid w:val="005E4F36"/>
    <w:rsid w:val="00651E97"/>
    <w:rsid w:val="00675196"/>
    <w:rsid w:val="00683419"/>
    <w:rsid w:val="0068613F"/>
    <w:rsid w:val="006B0436"/>
    <w:rsid w:val="00706935"/>
    <w:rsid w:val="00714898"/>
    <w:rsid w:val="00733458"/>
    <w:rsid w:val="00737FC9"/>
    <w:rsid w:val="007839E3"/>
    <w:rsid w:val="00806C75"/>
    <w:rsid w:val="00854A6E"/>
    <w:rsid w:val="008550A4"/>
    <w:rsid w:val="00890F80"/>
    <w:rsid w:val="008917DD"/>
    <w:rsid w:val="008A7FC6"/>
    <w:rsid w:val="009101AB"/>
    <w:rsid w:val="009150FF"/>
    <w:rsid w:val="00931034"/>
    <w:rsid w:val="0093591C"/>
    <w:rsid w:val="00960F83"/>
    <w:rsid w:val="009A7F7D"/>
    <w:rsid w:val="009D4640"/>
    <w:rsid w:val="00AA4451"/>
    <w:rsid w:val="00AF004A"/>
    <w:rsid w:val="00AF11A4"/>
    <w:rsid w:val="00B13BA6"/>
    <w:rsid w:val="00B148D2"/>
    <w:rsid w:val="00B41DBA"/>
    <w:rsid w:val="00B93C5E"/>
    <w:rsid w:val="00C039FD"/>
    <w:rsid w:val="00C44A44"/>
    <w:rsid w:val="00C46B9E"/>
    <w:rsid w:val="00C54C35"/>
    <w:rsid w:val="00CA5C80"/>
    <w:rsid w:val="00CB39AF"/>
    <w:rsid w:val="00CD73F1"/>
    <w:rsid w:val="00CE4372"/>
    <w:rsid w:val="00D35746"/>
    <w:rsid w:val="00D56FA8"/>
    <w:rsid w:val="00D65AEA"/>
    <w:rsid w:val="00D77DC4"/>
    <w:rsid w:val="00D83AFF"/>
    <w:rsid w:val="00DC0184"/>
    <w:rsid w:val="00DD2861"/>
    <w:rsid w:val="00E02E8E"/>
    <w:rsid w:val="00E03195"/>
    <w:rsid w:val="00E44313"/>
    <w:rsid w:val="00E5627E"/>
    <w:rsid w:val="00E63D50"/>
    <w:rsid w:val="00E712B1"/>
    <w:rsid w:val="00E877A4"/>
    <w:rsid w:val="00EC0EAA"/>
    <w:rsid w:val="00ED60D6"/>
    <w:rsid w:val="00F1052B"/>
    <w:rsid w:val="00F418F7"/>
    <w:rsid w:val="00FC2A72"/>
    <w:rsid w:val="00FD12FA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41"/>
    <o:shapelayout v:ext="edit">
      <o:idmap v:ext="edit" data="1"/>
    </o:shapelayout>
  </w:shapeDefaults>
  <w:decimalSymbol w:val="."/>
  <w:listSeparator w:val=","/>
  <w14:docId w14:val="43FBFA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5AEA"/>
    <w:rPr>
      <w:color w:val="3399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5AEA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EE58508EE4476EA725B0D5BBFA5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B3ACC-1500-4EAC-A752-AC15B2985F74}"/>
      </w:docPartPr>
      <w:docPartBody>
        <w:p w:rsidR="00D87544" w:rsidRDefault="008F7A0F">
          <w:pPr>
            <w:pStyle w:val="96EE58508EE4476EA725B0D5BBFA5720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altName w:val="Malgun Gothic"/>
    <w:charset w:val="00"/>
    <w:family w:val="swiss"/>
    <w:pitch w:val="variable"/>
    <w:sig w:usb0="00000287" w:usb1="00000000" w:usb2="00000000" w:usb3="00000000" w:csb0="0000009F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A0F"/>
    <w:rsid w:val="00894048"/>
    <w:rsid w:val="008F7A0F"/>
    <w:rsid w:val="00D87544"/>
    <w:rsid w:val="00D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6B3BEFD06501473FA2CC80316A443E19">
    <w:name w:val="6B3BEFD06501473FA2CC80316A443E19"/>
  </w:style>
  <w:style w:type="paragraph" w:customStyle="1" w:styleId="DA8AB13DF5134FA6AA1EBC16C25BAF7C">
    <w:name w:val="DA8AB13DF5134FA6AA1EBC16C25BAF7C"/>
  </w:style>
  <w:style w:type="paragraph" w:customStyle="1" w:styleId="19B04982032C4D01BA8EB699A7E6A811">
    <w:name w:val="19B04982032C4D01BA8EB699A7E6A811"/>
  </w:style>
  <w:style w:type="paragraph" w:customStyle="1" w:styleId="BB776F108D2A47948DD5E1CEDA2A4D0B">
    <w:name w:val="BB776F108D2A47948DD5E1CEDA2A4D0B"/>
  </w:style>
  <w:style w:type="paragraph" w:customStyle="1" w:styleId="255D1A4C190947AE805908DB86A04E5E">
    <w:name w:val="255D1A4C190947AE805908DB86A04E5E"/>
  </w:style>
  <w:style w:type="paragraph" w:customStyle="1" w:styleId="C67F3C671A49400D91F540482C9145F2">
    <w:name w:val="C67F3C671A49400D91F540482C9145F2"/>
  </w:style>
  <w:style w:type="paragraph" w:customStyle="1" w:styleId="771FD51ED05A48C5B30FB10CD7176374">
    <w:name w:val="771FD51ED05A48C5B30FB10CD7176374"/>
  </w:style>
  <w:style w:type="paragraph" w:customStyle="1" w:styleId="C89AE97D466D4258A022F886A760BB03">
    <w:name w:val="C89AE97D466D4258A022F886A760BB03"/>
  </w:style>
  <w:style w:type="paragraph" w:customStyle="1" w:styleId="E0E8269A4DA6469B8BB51D065ABB9F1B">
    <w:name w:val="E0E8269A4DA6469B8BB51D065ABB9F1B"/>
  </w:style>
  <w:style w:type="paragraph" w:customStyle="1" w:styleId="B3407E783E9A40079453D395D634BDC9">
    <w:name w:val="B3407E783E9A40079453D395D634BDC9"/>
  </w:style>
  <w:style w:type="paragraph" w:customStyle="1" w:styleId="767BD1CDEE46491CB61304FEF9CE0E95">
    <w:name w:val="767BD1CDEE46491CB61304FEF9CE0E95"/>
  </w:style>
  <w:style w:type="paragraph" w:customStyle="1" w:styleId="ECC73F38D1D44AD994C13F1858C5058A">
    <w:name w:val="ECC73F38D1D44AD994C13F1858C5058A"/>
  </w:style>
  <w:style w:type="paragraph" w:customStyle="1" w:styleId="B65C7518A0C640339CC51338FA18C69D">
    <w:name w:val="B65C7518A0C640339CC51338FA18C69D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8F7A0F"/>
    <w:rPr>
      <w:b/>
      <w:bCs/>
      <w:i/>
      <w:iCs/>
      <w:caps w:val="0"/>
      <w:smallCaps w:val="0"/>
      <w:color w:val="4F81BD" w:themeColor="accent1"/>
    </w:rPr>
  </w:style>
  <w:style w:type="paragraph" w:customStyle="1" w:styleId="3A14AA6509AB4B5EA30D46602A47DCD9">
    <w:name w:val="3A14AA6509AB4B5EA30D46602A47DCD9"/>
  </w:style>
  <w:style w:type="paragraph" w:customStyle="1" w:styleId="0A3B72B075CC4E719D450AED299352B6">
    <w:name w:val="0A3B72B075CC4E719D450AED299352B6"/>
  </w:style>
  <w:style w:type="paragraph" w:customStyle="1" w:styleId="3697201BC7514586BC0FA9379A61FFA2">
    <w:name w:val="3697201BC7514586BC0FA9379A61FFA2"/>
  </w:style>
  <w:style w:type="paragraph" w:customStyle="1" w:styleId="38E9FB56A9C944299203745337A9244C">
    <w:name w:val="38E9FB56A9C944299203745337A9244C"/>
  </w:style>
  <w:style w:type="paragraph" w:customStyle="1" w:styleId="DDE04B7457B8454A8734C8D7209461BA">
    <w:name w:val="DDE04B7457B8454A8734C8D7209461BA"/>
  </w:style>
  <w:style w:type="paragraph" w:customStyle="1" w:styleId="96EE58508EE4476EA725B0D5BBFA5720">
    <w:name w:val="96EE58508EE4476EA725B0D5BBFA5720"/>
  </w:style>
  <w:style w:type="paragraph" w:customStyle="1" w:styleId="AD6D128EEB7D43498AF7FEA14564A6E1">
    <w:name w:val="AD6D128EEB7D43498AF7FEA14564A6E1"/>
    <w:rsid w:val="008F7A0F"/>
  </w:style>
  <w:style w:type="paragraph" w:customStyle="1" w:styleId="8BD66C47D09D459183133679925D4731">
    <w:name w:val="8BD66C47D09D459183133679925D4731"/>
    <w:rsid w:val="008F7A0F"/>
  </w:style>
  <w:style w:type="paragraph" w:customStyle="1" w:styleId="D499BD2535464C48BC3EA3E76F13998C">
    <w:name w:val="D499BD2535464C48BC3EA3E76F13998C"/>
    <w:rsid w:val="008F7A0F"/>
  </w:style>
  <w:style w:type="paragraph" w:customStyle="1" w:styleId="ECFF03E8B17F48A897C2FDFF2BE3550C">
    <w:name w:val="ECFF03E8B17F48A897C2FDFF2BE3550C"/>
    <w:rsid w:val="008F7A0F"/>
  </w:style>
  <w:style w:type="paragraph" w:customStyle="1" w:styleId="F71E1367C7F648D6A68F3479B5F17C80">
    <w:name w:val="F71E1367C7F648D6A68F3479B5F17C80"/>
    <w:rsid w:val="008F7A0F"/>
  </w:style>
  <w:style w:type="paragraph" w:customStyle="1" w:styleId="956FB24AF7F0433D917ED8016FC84B06">
    <w:name w:val="956FB24AF7F0433D917ED8016FC84B06"/>
    <w:rsid w:val="008F7A0F"/>
  </w:style>
  <w:style w:type="paragraph" w:customStyle="1" w:styleId="7EDBC8AD19D84FE4AFBBA48093CC169A">
    <w:name w:val="7EDBC8AD19D84FE4AFBBA48093CC169A"/>
    <w:rsid w:val="008F7A0F"/>
  </w:style>
  <w:style w:type="paragraph" w:customStyle="1" w:styleId="29E27199322B45E1B38DBBD9C5E14C3C">
    <w:name w:val="29E27199322B45E1B38DBBD9C5E14C3C"/>
    <w:rsid w:val="008F7A0F"/>
  </w:style>
  <w:style w:type="paragraph" w:customStyle="1" w:styleId="669FB32541D5481DA5B0F7813F3FAF07">
    <w:name w:val="669FB32541D5481DA5B0F7813F3FAF07"/>
    <w:rsid w:val="008F7A0F"/>
  </w:style>
  <w:style w:type="paragraph" w:customStyle="1" w:styleId="F944738611714EEEB6711D91E606793D">
    <w:name w:val="F944738611714EEEB6711D91E606793D"/>
    <w:rsid w:val="008F7A0F"/>
  </w:style>
  <w:style w:type="paragraph" w:customStyle="1" w:styleId="E8BB4BA7C0F64D75B393DB2A4A3BB030">
    <w:name w:val="E8BB4BA7C0F64D75B393DB2A4A3BB030"/>
    <w:rsid w:val="008F7A0F"/>
  </w:style>
  <w:style w:type="paragraph" w:customStyle="1" w:styleId="E2FB5C3E77BB482086DB8DDD758283B2">
    <w:name w:val="E2FB5C3E77BB482086DB8DDD758283B2"/>
    <w:rsid w:val="008F7A0F"/>
  </w:style>
  <w:style w:type="paragraph" w:customStyle="1" w:styleId="DB21407388D24BFEB6D7CBB9AFB7A8C3">
    <w:name w:val="DB21407388D24BFEB6D7CBB9AFB7A8C3"/>
    <w:rsid w:val="008F7A0F"/>
  </w:style>
  <w:style w:type="paragraph" w:customStyle="1" w:styleId="6332F26DA978466F9AD2528330E2B988">
    <w:name w:val="6332F26DA978466F9AD2528330E2B988"/>
    <w:rsid w:val="008F7A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6B3BEFD06501473FA2CC80316A443E19">
    <w:name w:val="6B3BEFD06501473FA2CC80316A443E19"/>
  </w:style>
  <w:style w:type="paragraph" w:customStyle="1" w:styleId="DA8AB13DF5134FA6AA1EBC16C25BAF7C">
    <w:name w:val="DA8AB13DF5134FA6AA1EBC16C25BAF7C"/>
  </w:style>
  <w:style w:type="paragraph" w:customStyle="1" w:styleId="19B04982032C4D01BA8EB699A7E6A811">
    <w:name w:val="19B04982032C4D01BA8EB699A7E6A811"/>
  </w:style>
  <w:style w:type="paragraph" w:customStyle="1" w:styleId="BB776F108D2A47948DD5E1CEDA2A4D0B">
    <w:name w:val="BB776F108D2A47948DD5E1CEDA2A4D0B"/>
  </w:style>
  <w:style w:type="paragraph" w:customStyle="1" w:styleId="255D1A4C190947AE805908DB86A04E5E">
    <w:name w:val="255D1A4C190947AE805908DB86A04E5E"/>
  </w:style>
  <w:style w:type="paragraph" w:customStyle="1" w:styleId="C67F3C671A49400D91F540482C9145F2">
    <w:name w:val="C67F3C671A49400D91F540482C9145F2"/>
  </w:style>
  <w:style w:type="paragraph" w:customStyle="1" w:styleId="771FD51ED05A48C5B30FB10CD7176374">
    <w:name w:val="771FD51ED05A48C5B30FB10CD7176374"/>
  </w:style>
  <w:style w:type="paragraph" w:customStyle="1" w:styleId="C89AE97D466D4258A022F886A760BB03">
    <w:name w:val="C89AE97D466D4258A022F886A760BB03"/>
  </w:style>
  <w:style w:type="paragraph" w:customStyle="1" w:styleId="E0E8269A4DA6469B8BB51D065ABB9F1B">
    <w:name w:val="E0E8269A4DA6469B8BB51D065ABB9F1B"/>
  </w:style>
  <w:style w:type="paragraph" w:customStyle="1" w:styleId="B3407E783E9A40079453D395D634BDC9">
    <w:name w:val="B3407E783E9A40079453D395D634BDC9"/>
  </w:style>
  <w:style w:type="paragraph" w:customStyle="1" w:styleId="767BD1CDEE46491CB61304FEF9CE0E95">
    <w:name w:val="767BD1CDEE46491CB61304FEF9CE0E95"/>
  </w:style>
  <w:style w:type="paragraph" w:customStyle="1" w:styleId="ECC73F38D1D44AD994C13F1858C5058A">
    <w:name w:val="ECC73F38D1D44AD994C13F1858C5058A"/>
  </w:style>
  <w:style w:type="paragraph" w:customStyle="1" w:styleId="B65C7518A0C640339CC51338FA18C69D">
    <w:name w:val="B65C7518A0C640339CC51338FA18C69D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8F7A0F"/>
    <w:rPr>
      <w:b/>
      <w:bCs/>
      <w:i/>
      <w:iCs/>
      <w:caps w:val="0"/>
      <w:smallCaps w:val="0"/>
      <w:color w:val="4F81BD" w:themeColor="accent1"/>
    </w:rPr>
  </w:style>
  <w:style w:type="paragraph" w:customStyle="1" w:styleId="3A14AA6509AB4B5EA30D46602A47DCD9">
    <w:name w:val="3A14AA6509AB4B5EA30D46602A47DCD9"/>
  </w:style>
  <w:style w:type="paragraph" w:customStyle="1" w:styleId="0A3B72B075CC4E719D450AED299352B6">
    <w:name w:val="0A3B72B075CC4E719D450AED299352B6"/>
  </w:style>
  <w:style w:type="paragraph" w:customStyle="1" w:styleId="3697201BC7514586BC0FA9379A61FFA2">
    <w:name w:val="3697201BC7514586BC0FA9379A61FFA2"/>
  </w:style>
  <w:style w:type="paragraph" w:customStyle="1" w:styleId="38E9FB56A9C944299203745337A9244C">
    <w:name w:val="38E9FB56A9C944299203745337A9244C"/>
  </w:style>
  <w:style w:type="paragraph" w:customStyle="1" w:styleId="DDE04B7457B8454A8734C8D7209461BA">
    <w:name w:val="DDE04B7457B8454A8734C8D7209461BA"/>
  </w:style>
  <w:style w:type="paragraph" w:customStyle="1" w:styleId="96EE58508EE4476EA725B0D5BBFA5720">
    <w:name w:val="96EE58508EE4476EA725B0D5BBFA5720"/>
  </w:style>
  <w:style w:type="paragraph" w:customStyle="1" w:styleId="AD6D128EEB7D43498AF7FEA14564A6E1">
    <w:name w:val="AD6D128EEB7D43498AF7FEA14564A6E1"/>
    <w:rsid w:val="008F7A0F"/>
  </w:style>
  <w:style w:type="paragraph" w:customStyle="1" w:styleId="8BD66C47D09D459183133679925D4731">
    <w:name w:val="8BD66C47D09D459183133679925D4731"/>
    <w:rsid w:val="008F7A0F"/>
  </w:style>
  <w:style w:type="paragraph" w:customStyle="1" w:styleId="D499BD2535464C48BC3EA3E76F13998C">
    <w:name w:val="D499BD2535464C48BC3EA3E76F13998C"/>
    <w:rsid w:val="008F7A0F"/>
  </w:style>
  <w:style w:type="paragraph" w:customStyle="1" w:styleId="ECFF03E8B17F48A897C2FDFF2BE3550C">
    <w:name w:val="ECFF03E8B17F48A897C2FDFF2BE3550C"/>
    <w:rsid w:val="008F7A0F"/>
  </w:style>
  <w:style w:type="paragraph" w:customStyle="1" w:styleId="F71E1367C7F648D6A68F3479B5F17C80">
    <w:name w:val="F71E1367C7F648D6A68F3479B5F17C80"/>
    <w:rsid w:val="008F7A0F"/>
  </w:style>
  <w:style w:type="paragraph" w:customStyle="1" w:styleId="956FB24AF7F0433D917ED8016FC84B06">
    <w:name w:val="956FB24AF7F0433D917ED8016FC84B06"/>
    <w:rsid w:val="008F7A0F"/>
  </w:style>
  <w:style w:type="paragraph" w:customStyle="1" w:styleId="7EDBC8AD19D84FE4AFBBA48093CC169A">
    <w:name w:val="7EDBC8AD19D84FE4AFBBA48093CC169A"/>
    <w:rsid w:val="008F7A0F"/>
  </w:style>
  <w:style w:type="paragraph" w:customStyle="1" w:styleId="29E27199322B45E1B38DBBD9C5E14C3C">
    <w:name w:val="29E27199322B45E1B38DBBD9C5E14C3C"/>
    <w:rsid w:val="008F7A0F"/>
  </w:style>
  <w:style w:type="paragraph" w:customStyle="1" w:styleId="669FB32541D5481DA5B0F7813F3FAF07">
    <w:name w:val="669FB32541D5481DA5B0F7813F3FAF07"/>
    <w:rsid w:val="008F7A0F"/>
  </w:style>
  <w:style w:type="paragraph" w:customStyle="1" w:styleId="F944738611714EEEB6711D91E606793D">
    <w:name w:val="F944738611714EEEB6711D91E606793D"/>
    <w:rsid w:val="008F7A0F"/>
  </w:style>
  <w:style w:type="paragraph" w:customStyle="1" w:styleId="E8BB4BA7C0F64D75B393DB2A4A3BB030">
    <w:name w:val="E8BB4BA7C0F64D75B393DB2A4A3BB030"/>
    <w:rsid w:val="008F7A0F"/>
  </w:style>
  <w:style w:type="paragraph" w:customStyle="1" w:styleId="E2FB5C3E77BB482086DB8DDD758283B2">
    <w:name w:val="E2FB5C3E77BB482086DB8DDD758283B2"/>
    <w:rsid w:val="008F7A0F"/>
  </w:style>
  <w:style w:type="paragraph" w:customStyle="1" w:styleId="DB21407388D24BFEB6D7CBB9AFB7A8C3">
    <w:name w:val="DB21407388D24BFEB6D7CBB9AFB7A8C3"/>
    <w:rsid w:val="008F7A0F"/>
  </w:style>
  <w:style w:type="paragraph" w:customStyle="1" w:styleId="6332F26DA978466F9AD2528330E2B988">
    <w:name w:val="6332F26DA978466F9AD2528330E2B988"/>
    <w:rsid w:val="008F7A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228 W 160 HWY Lamar, MO</CompanyAddress>
  <CompanyPhone>417-214-9095</CompanyPhone>
  <CompanyFax/>
  <CompanyEmail>Amhq38@mst.edu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7A2A0D-4973-4D3D-B1D6-706F84C7D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7497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Henderson, Alexander M.</dc:creator>
  <cp:lastModifiedBy>Alexander</cp:lastModifiedBy>
  <cp:revision>24</cp:revision>
  <cp:lastPrinted>2016-10-04T02:13:00Z</cp:lastPrinted>
  <dcterms:created xsi:type="dcterms:W3CDTF">2016-02-15T18:16:00Z</dcterms:created>
  <dcterms:modified xsi:type="dcterms:W3CDTF">2017-02-16T19:43:00Z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